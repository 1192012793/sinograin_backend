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079" w:tblpY="1819"/>
        <w:tblOverlap w:val="never"/>
        <w:tblW w:w="14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620"/>
        <w:gridCol w:w="1620"/>
        <w:gridCol w:w="1650"/>
        <w:gridCol w:w="1605"/>
        <w:gridCol w:w="1710"/>
        <w:gridCol w:w="1710"/>
        <w:gridCol w:w="1500"/>
        <w:gridCol w:w="1587"/>
      </w:tblGrid>
      <w:tr w:rsidR="00B44B64" w:rsidTr="00D03B4C">
        <w:trPr>
          <w:trHeight w:val="850"/>
        </w:trPr>
        <w:tc>
          <w:tcPr>
            <w:tcW w:w="11653" w:type="dxa"/>
            <w:gridSpan w:val="7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2"/>
                <w:szCs w:val="32"/>
                <w:lang w:bidi="ar"/>
              </w:rPr>
              <w:t xml:space="preserve">               样品确认单</w:t>
            </w:r>
          </w:p>
        </w:tc>
        <w:tc>
          <w:tcPr>
            <w:tcW w:w="3087" w:type="dxa"/>
            <w:gridSpan w:val="2"/>
            <w:vMerge w:val="restart"/>
            <w:shd w:val="clear" w:color="auto" w:fill="auto"/>
            <w:vAlign w:val="center"/>
          </w:tcPr>
          <w:p w:rsidR="00B44B64" w:rsidRDefault="0042778C">
            <w:pPr>
              <w:jc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${sampleNum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ic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检验编号</w:t>
            </w:r>
          </w:p>
        </w:tc>
        <w:tc>
          <w:tcPr>
            <w:tcW w:w="9915" w:type="dxa"/>
            <w:gridSpan w:val="6"/>
            <w:shd w:val="clear" w:color="auto" w:fill="auto"/>
            <w:vAlign w:val="center"/>
          </w:tcPr>
          <w:p w:rsidR="00B44B64" w:rsidRDefault="00E63166" w:rsidP="00EE1607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${sampleNum}</w:t>
            </w:r>
          </w:p>
        </w:tc>
        <w:tc>
          <w:tcPr>
            <w:tcW w:w="3087" w:type="dxa"/>
            <w:gridSpan w:val="2"/>
            <w:vMerge/>
            <w:shd w:val="clear" w:color="auto" w:fill="auto"/>
            <w:vAlign w:val="center"/>
          </w:tcPr>
          <w:p w:rsidR="00B44B64" w:rsidRDefault="00B44B64">
            <w:pPr>
              <w:jc w:val="center"/>
              <w:rPr>
                <w:rFonts w:ascii="宋体" w:eastAsia="宋体" w:hAnsi="宋体" w:cs="宋体"/>
                <w:b/>
                <w:color w:val="000000"/>
                <w:sz w:val="32"/>
                <w:szCs w:val="32"/>
              </w:rPr>
            </w:pP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检验项目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检测结果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检验项目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检测结果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检验项目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检测结果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E631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负责人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100DE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${result2}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${principal2}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${result3}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${principal3}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${result4}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${principal4}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${result5}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${principal5}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${result6}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${principal6}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7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${result7}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${principal7}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${result8}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${principal8}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9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${result9}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${principal9}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${result10}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${principal10}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${result11}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${principal11}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12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${result12}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${principal12}</w:t>
            </w:r>
          </w:p>
        </w:tc>
      </w:tr>
      <w:tr w:rsidR="00B44B64" w:rsidTr="00D03B4C">
        <w:trPr>
          <w:trHeight w:val="850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${result13}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${principal13}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14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${result14}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${principal14}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15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${result15}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${principal15}</w:t>
            </w:r>
          </w:p>
        </w:tc>
      </w:tr>
      <w:tr w:rsidR="00B44B64" w:rsidTr="00D03B4C">
        <w:trPr>
          <w:trHeight w:val="788"/>
        </w:trPr>
        <w:tc>
          <w:tcPr>
            <w:tcW w:w="1738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D0D0D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16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${result16}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${principal16}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17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${result17}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${principal17}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44B64" w:rsidRDefault="00736F0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</w:t>
            </w:r>
            <w:r>
              <w:rPr>
                <w:rFonts w:ascii="宋体" w:eastAsia="宋体" w:hAnsi="宋体" w:cs="宋体"/>
                <w:color w:val="0D0D0D"/>
                <w:kern w:val="0"/>
                <w:sz w:val="24"/>
                <w:lang w:bidi="ar"/>
              </w:rPr>
              <w:t>checked</w:t>
            </w:r>
            <w:r>
              <w:rPr>
                <w:rFonts w:ascii="宋体" w:eastAsia="宋体" w:hAnsi="宋体" w:cs="宋体" w:hint="eastAsia"/>
                <w:color w:val="0D0D0D"/>
                <w:kern w:val="0"/>
                <w:sz w:val="24"/>
                <w:lang w:bidi="ar"/>
              </w:rPr>
              <w:t>18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${result18}</w:t>
            </w:r>
          </w:p>
        </w:tc>
        <w:tc>
          <w:tcPr>
            <w:tcW w:w="1587" w:type="dxa"/>
            <w:shd w:val="clear" w:color="auto" w:fill="auto"/>
            <w:vAlign w:val="center"/>
          </w:tcPr>
          <w:p w:rsidR="00B44B64" w:rsidRDefault="000C687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${principal18}</w:t>
            </w:r>
          </w:p>
        </w:tc>
      </w:tr>
    </w:tbl>
    <w:p w:rsidR="00B44B64" w:rsidRDefault="00B44B64">
      <w:pPr>
        <w:tabs>
          <w:tab w:val="left" w:pos="704"/>
        </w:tabs>
        <w:jc w:val="left"/>
      </w:pPr>
    </w:p>
    <w:sectPr w:rsidR="00B44B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FD49E4"/>
    <w:rsid w:val="000C6872"/>
    <w:rsid w:val="00100DE0"/>
    <w:rsid w:val="001C6271"/>
    <w:rsid w:val="002E3540"/>
    <w:rsid w:val="0042778C"/>
    <w:rsid w:val="00736F04"/>
    <w:rsid w:val="00B44B64"/>
    <w:rsid w:val="00D03B4C"/>
    <w:rsid w:val="00E63166"/>
    <w:rsid w:val="00EE1607"/>
    <w:rsid w:val="24657710"/>
    <w:rsid w:val="2E276174"/>
    <w:rsid w:val="4D406A91"/>
    <w:rsid w:val="5BD6260F"/>
    <w:rsid w:val="6D535020"/>
    <w:rsid w:val="78F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8EDC1"/>
  <w15:docId w15:val="{DFEA53F2-0D29-4580-9414-1F0248D9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o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25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有个y...]、[</dc:creator>
  <cp:lastModifiedBy>李 建波</cp:lastModifiedBy>
  <cp:revision>10</cp:revision>
  <dcterms:created xsi:type="dcterms:W3CDTF">2018-08-06T03:35:00Z</dcterms:created>
  <dcterms:modified xsi:type="dcterms:W3CDTF">2018-08-11T01:09:00Z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